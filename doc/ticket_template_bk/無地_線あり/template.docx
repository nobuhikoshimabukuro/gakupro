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C9" w:rsidRDefault="00980E09" w:rsidP="00980E09">
      <w:pPr>
        <w:tabs>
          <w:tab w:val="left" w:pos="3119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5677535</wp:posOffset>
                </wp:positionV>
                <wp:extent cx="3905885" cy="1889760"/>
                <wp:effectExtent l="0" t="0" r="18415" b="15240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D2E67" id="正方形/長方形 56" o:spid="_x0000_s1026" style="position:absolute;left:0;text-align:left;margin-left:0;margin-top:447.05pt;width:307.55pt;height:14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5677535</wp:posOffset>
                </wp:positionV>
                <wp:extent cx="1439545" cy="1889760"/>
                <wp:effectExtent l="0" t="0" r="27305" b="1524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88826" id="正方形/長方形 57" o:spid="_x0000_s1026" style="position:absolute;left:0;text-align:left;margin-left:307.2pt;margin-top:447.05pt;width:113.35pt;height:14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05885" cy="1889760"/>
                <wp:effectExtent l="0" t="0" r="18415" b="1524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8801C" id="正方形/長方形 31" o:spid="_x0000_s1026" style="position:absolute;left:0;text-align:left;margin-left:0;margin-top:0;width:307.55pt;height:148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0</wp:posOffset>
                </wp:positionV>
                <wp:extent cx="1439545" cy="1889760"/>
                <wp:effectExtent l="0" t="0" r="27305" b="1524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B2CF" id="正方形/長方形 32" o:spid="_x0000_s1026" style="position:absolute;left:0;text-align:left;margin-left:307.2pt;margin-top:0;width:113.35pt;height:148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0</wp:posOffset>
                </wp:positionV>
                <wp:extent cx="3905250" cy="1889760"/>
                <wp:effectExtent l="0" t="0" r="19050" b="1524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C31B0" id="正方形/長方形 35" o:spid="_x0000_s1026" style="position:absolute;left:0;text-align:left;margin-left:420.25pt;margin-top:0;width:307.5pt;height:148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9238615</wp:posOffset>
                </wp:positionH>
                <wp:positionV relativeFrom="paragraph">
                  <wp:posOffset>0</wp:posOffset>
                </wp:positionV>
                <wp:extent cx="1439545" cy="1889760"/>
                <wp:effectExtent l="0" t="0" r="27305" b="1524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28AD3" id="正方形/長方形 36" o:spid="_x0000_s1026" style="position:absolute;left:0;text-align:left;margin-left:727.45pt;margin-top:0;width:113.35pt;height:148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1892300</wp:posOffset>
                </wp:positionV>
                <wp:extent cx="3905885" cy="1889760"/>
                <wp:effectExtent l="0" t="0" r="18415" b="1524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DAB8B" id="正方形/長方形 40" o:spid="_x0000_s1026" style="position:absolute;left:0;text-align:left;margin-left:0;margin-top:149pt;width:307.55pt;height:148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1892300</wp:posOffset>
                </wp:positionV>
                <wp:extent cx="1439545" cy="1889760"/>
                <wp:effectExtent l="0" t="0" r="27305" b="1524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34D34" id="正方形/長方形 41" o:spid="_x0000_s1026" style="position:absolute;left:0;text-align:left;margin-left:307.2pt;margin-top:149pt;width:113.35pt;height:148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1892300</wp:posOffset>
                </wp:positionV>
                <wp:extent cx="3905250" cy="1889760"/>
                <wp:effectExtent l="0" t="0" r="19050" b="1524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25681" id="正方形/長方形 43" o:spid="_x0000_s1026" style="position:absolute;left:0;text-align:left;margin-left:420.25pt;margin-top:149pt;width:307.5pt;height:148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9238615</wp:posOffset>
                </wp:positionH>
                <wp:positionV relativeFrom="paragraph">
                  <wp:posOffset>1892300</wp:posOffset>
                </wp:positionV>
                <wp:extent cx="1439545" cy="1889760"/>
                <wp:effectExtent l="0" t="0" r="27305" b="1524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DA3BD" id="正方形/長方形 44" o:spid="_x0000_s1026" style="position:absolute;left:0;text-align:left;margin-left:727.45pt;margin-top:149pt;width:113.35pt;height:148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3784600</wp:posOffset>
                </wp:positionV>
                <wp:extent cx="3905885" cy="1889760"/>
                <wp:effectExtent l="0" t="0" r="18415" b="1524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154AC" id="正方形/長方形 49" o:spid="_x0000_s1026" style="position:absolute;left:0;text-align:left;margin-left:0;margin-top:298pt;width:307.55pt;height:148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3784600</wp:posOffset>
                </wp:positionV>
                <wp:extent cx="1439545" cy="1889760"/>
                <wp:effectExtent l="0" t="0" r="27305" b="15240"/>
                <wp:wrapNone/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CCCE2" id="正方形/長方形 50" o:spid="_x0000_s1026" style="position:absolute;left:0;text-align:left;margin-left:307.2pt;margin-top:298pt;width:113.35pt;height:148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3784600</wp:posOffset>
                </wp:positionV>
                <wp:extent cx="3905250" cy="1889760"/>
                <wp:effectExtent l="0" t="0" r="19050" b="1524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0A7D9" id="正方形/長方形 52" o:spid="_x0000_s1026" style="position:absolute;left:0;text-align:left;margin-left:420.25pt;margin-top:298pt;width:307.5pt;height:1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9238615</wp:posOffset>
                </wp:positionH>
                <wp:positionV relativeFrom="paragraph">
                  <wp:posOffset>3784600</wp:posOffset>
                </wp:positionV>
                <wp:extent cx="1439545" cy="1889760"/>
                <wp:effectExtent l="0" t="0" r="27305" b="1524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A9B1E" id="正方形/長方形 53" o:spid="_x0000_s1026" style="position:absolute;left:0;text-align:left;margin-left:727.45pt;margin-top:298pt;width:113.35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5677535</wp:posOffset>
                </wp:positionV>
                <wp:extent cx="3905250" cy="1889760"/>
                <wp:effectExtent l="0" t="0" r="19050" b="15240"/>
                <wp:wrapNone/>
                <wp:docPr id="59" name="正方形/長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3EA7B" id="正方形/長方形 59" o:spid="_x0000_s1026" style="position:absolute;left:0;text-align:left;margin-left:420.25pt;margin-top:447.05pt;width:307.5pt;height:14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" filled="f" strokecolor="#5b9bd5 [3204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9238615</wp:posOffset>
                </wp:positionH>
                <wp:positionV relativeFrom="paragraph">
                  <wp:posOffset>5677697</wp:posOffset>
                </wp:positionV>
                <wp:extent cx="1439545" cy="1889760"/>
                <wp:effectExtent l="0" t="0" r="27305" b="15240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9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D06A6" id="正方形/長方形 60" o:spid="_x0000_s1026" style="position:absolute;left:0;text-align:left;margin-left:727.45pt;margin-top:447.05pt;width:113.35pt;height:14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" filled="f" strokecolor="#5b9bd5 [3204]" strokeweight=".25pt"/>
            </w:pict>
          </mc:Fallback>
        </mc:AlternateContent>
      </w:r>
    </w:p>
    <w:sectPr w:rsidR="00584AC9" w:rsidSect="009E7880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F1"/>
    <w:rsid w:val="00584AC9"/>
    <w:rsid w:val="00623BA5"/>
    <w:rsid w:val="008B51F1"/>
    <w:rsid w:val="00980E09"/>
    <w:rsid w:val="009E7880"/>
    <w:rsid w:val="00D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8E99F9-5F72-41BC-9A45-E81C6430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2503;&#12505;\gakupro_git\doc\ticket_template_bk\&#28961;&#22320;\templat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shimabukuro</dc:creator>
  <cp:keywords/>
  <dc:description/>
  <cp:lastModifiedBy>shimabukuro</cp:lastModifiedBy>
  <cp:revision>1</cp:revision>
  <cp:lastPrinted>2023-02-20T02:47:00Z</cp:lastPrinted>
  <dcterms:created xsi:type="dcterms:W3CDTF">2023-02-20T05:31:00Z</dcterms:created>
  <dcterms:modified xsi:type="dcterms:W3CDTF">2023-02-20T05:32:00Z</dcterms:modified>
</cp:coreProperties>
</file>